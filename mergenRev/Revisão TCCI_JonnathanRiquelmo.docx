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B21" w:rsidRPr="007044DF" w:rsidRDefault="00D41B21" w:rsidP="00854805">
      <w:pPr>
        <w:rPr>
          <w:rFonts w:ascii="LMRoman12-Bold" w:hAnsi="LMRoman12-Bold" w:cs="LMRoman12-Bold"/>
          <w:b/>
          <w:bCs/>
          <w:sz w:val="24"/>
          <w:szCs w:val="24"/>
          <w:lang w:eastAsia="pt-BR"/>
        </w:rPr>
      </w:pPr>
      <w:r w:rsidRPr="007044DF">
        <w:rPr>
          <w:rFonts w:ascii="LMRoman12-Bold" w:hAnsi="LMRoman12-Bold" w:cs="LMRoman12-Bold"/>
          <w:b/>
          <w:bCs/>
          <w:sz w:val="24"/>
          <w:szCs w:val="24"/>
          <w:lang w:eastAsia="pt-BR"/>
        </w:rPr>
        <w:t>FUNDAMENTAÇÃO TEÓRICA</w:t>
      </w:r>
    </w:p>
    <w:p w:rsidR="00D41B21" w:rsidRDefault="00D41B21" w:rsidP="00854805">
      <w:r>
        <w:t>Seções muito básicas que podem ser omitidas da versão final</w:t>
      </w:r>
    </w:p>
    <w:p w:rsidR="00D41B21" w:rsidRDefault="00D41B21" w:rsidP="004A7582">
      <w:pPr>
        <w:numPr>
          <w:ilvl w:val="0"/>
          <w:numId w:val="5"/>
        </w:numPr>
      </w:pPr>
      <w:r>
        <w:t>bancos de dados relacionais</w:t>
      </w:r>
    </w:p>
    <w:p w:rsidR="00D41B21" w:rsidRDefault="00D41B21" w:rsidP="004A7582">
      <w:pPr>
        <w:numPr>
          <w:ilvl w:val="0"/>
          <w:numId w:val="5"/>
        </w:numPr>
      </w:pPr>
      <w:r>
        <w:t>fornecedores de bancos de dados.</w:t>
      </w:r>
    </w:p>
    <w:p w:rsidR="00D41B21" w:rsidRDefault="00D41B21" w:rsidP="00ED1402"/>
    <w:p w:rsidR="00D41B21" w:rsidRDefault="00D41B21" w:rsidP="00854805">
      <w:r>
        <w:t>Conceitos/ferramentas  a incluir (que apareceram no texto mas não foram devidamente apresentadas)</w:t>
      </w:r>
    </w:p>
    <w:p w:rsidR="00D41B21" w:rsidRDefault="00D41B21" w:rsidP="004A7582">
      <w:pPr>
        <w:numPr>
          <w:ilvl w:val="0"/>
          <w:numId w:val="6"/>
        </w:numPr>
      </w:pPr>
      <w:r>
        <w:t xml:space="preserve">construtores de modelos ER: como herança, relacionamentos ternários, entidades fracas.  </w:t>
      </w:r>
    </w:p>
    <w:p w:rsidR="00D41B21" w:rsidRDefault="00D41B21" w:rsidP="004A7582">
      <w:pPr>
        <w:numPr>
          <w:ilvl w:val="0"/>
          <w:numId w:val="6"/>
        </w:numPr>
      </w:pPr>
      <w:r>
        <w:t>modelo aprimorado de entidade-relacionamento</w:t>
      </w:r>
    </w:p>
    <w:p w:rsidR="00D41B21" w:rsidRDefault="00D41B21" w:rsidP="004A7582">
      <w:pPr>
        <w:numPr>
          <w:ilvl w:val="0"/>
          <w:numId w:val="6"/>
        </w:numPr>
      </w:pPr>
      <w:r>
        <w:t>gramáticas livres de contexto, notação BNF, ...</w:t>
      </w:r>
    </w:p>
    <w:p w:rsidR="00D41B21" w:rsidRDefault="00D41B21" w:rsidP="004A7582">
      <w:pPr>
        <w:numPr>
          <w:ilvl w:val="0"/>
          <w:numId w:val="6"/>
        </w:numPr>
      </w:pPr>
      <w:r>
        <w:t xml:space="preserve">Engene e Sirius </w:t>
      </w:r>
    </w:p>
    <w:p w:rsidR="00D41B21" w:rsidRPr="007044DF" w:rsidRDefault="00D41B21" w:rsidP="00ED1402">
      <w:pPr>
        <w:rPr>
          <w:rFonts w:ascii="LMRoman12-Bold" w:hAnsi="LMRoman12-Bold" w:cs="LMRoman12-Bold"/>
          <w:b/>
          <w:bCs/>
          <w:sz w:val="24"/>
          <w:szCs w:val="24"/>
          <w:lang w:eastAsia="pt-BR"/>
        </w:rPr>
      </w:pPr>
    </w:p>
    <w:p w:rsidR="00D41B21" w:rsidRPr="007044DF" w:rsidRDefault="00D41B21" w:rsidP="00ED1402">
      <w:pPr>
        <w:rPr>
          <w:rFonts w:ascii="LMRoman12-Bold" w:hAnsi="LMRoman12-Bold" w:cs="LMRoman12-Bold"/>
          <w:b/>
          <w:bCs/>
          <w:sz w:val="24"/>
          <w:szCs w:val="24"/>
          <w:lang w:eastAsia="pt-BR"/>
        </w:rPr>
      </w:pPr>
      <w:r>
        <w:rPr>
          <w:rFonts w:ascii="LMRoman12-Bold" w:hAnsi="LMRoman12-Bold" w:cs="LMRoman12-Bold"/>
          <w:b/>
          <w:bCs/>
          <w:sz w:val="24"/>
          <w:szCs w:val="24"/>
          <w:lang w:eastAsia="pt-BR"/>
        </w:rPr>
        <w:t>MAPEAMENTO MULTIVOCAL DE LITERATURA</w:t>
      </w:r>
    </w:p>
    <w:p w:rsidR="00D41B21" w:rsidRDefault="00D41B21" w:rsidP="007044DF">
      <w:pPr>
        <w:jc w:val="both"/>
      </w:pPr>
      <w:r>
        <w:t xml:space="preserve">Foram apresentadas duas tabelas comparativas entre os trabalhos e ferramentas encontradas. As tabelas são muito detalhadas e fica difícil analisá-las. Muitas colunas abreviadas e algumas trazem conceitos que não foram explicados no texto: crowsfoot, notação merise, ... </w:t>
      </w:r>
    </w:p>
    <w:p w:rsidR="00D41B21" w:rsidRDefault="00D41B21" w:rsidP="007044DF">
      <w:pPr>
        <w:jc w:val="both"/>
      </w:pPr>
      <w:r>
        <w:t xml:space="preserve">Seria interessante uma tabela menor que comparasse aspectos que sejam mais relacionados à ferramenta que você pretende desenvolver. </w:t>
      </w:r>
    </w:p>
    <w:p w:rsidR="00D41B21" w:rsidRDefault="00D41B21" w:rsidP="007044DF">
      <w:pPr>
        <w:jc w:val="both"/>
      </w:pPr>
      <w:r>
        <w:t xml:space="preserve">No final do capítulo você fala a respeito de lacunas a serem exploradas, mas elas não apareceram no texto, ou ficaram implícitas. Senti falta de algo que diga o que a sua ferramenta tem que as outras não tenham, e de uma tabela sintetizada que ajudasse a entender esses aspectos. </w:t>
      </w:r>
    </w:p>
    <w:p w:rsidR="00D41B21" w:rsidRDefault="00D41B21" w:rsidP="007044DF">
      <w:pPr>
        <w:jc w:val="both"/>
      </w:pPr>
      <w:r>
        <w:t>Os trabalhos relacionados não deveriam aparecer após o capítulo que fala sobre esse estudo multivocal? Afinal, foi ele quem determinou os trabalhos que seriam explorados a fundo.</w:t>
      </w:r>
    </w:p>
    <w:p w:rsidR="00D41B21" w:rsidRDefault="00D41B21" w:rsidP="00ED1402"/>
    <w:p w:rsidR="00D41B21" w:rsidRDefault="00D41B21" w:rsidP="00ED1402">
      <w:pPr>
        <w:rPr>
          <w:rFonts w:ascii="LMRoman12-Bold" w:hAnsi="LMRoman12-Bold" w:cs="LMRoman12-Bold"/>
          <w:b/>
          <w:bCs/>
          <w:sz w:val="24"/>
          <w:szCs w:val="24"/>
          <w:lang w:eastAsia="pt-BR"/>
        </w:rPr>
      </w:pPr>
    </w:p>
    <w:p w:rsidR="00D41B21" w:rsidRDefault="00D41B21" w:rsidP="00ED1402">
      <w:r>
        <w:rPr>
          <w:rFonts w:ascii="LMRoman12-Bold" w:hAnsi="LMRoman12-Bold" w:cs="LMRoman12-Bold"/>
          <w:b/>
          <w:bCs/>
          <w:sz w:val="24"/>
          <w:szCs w:val="24"/>
          <w:lang w:eastAsia="pt-BR"/>
        </w:rPr>
        <w:t>PROPOSTA DE DSL</w:t>
      </w:r>
    </w:p>
    <w:p w:rsidR="00D41B21" w:rsidRDefault="00D41B21" w:rsidP="007044DF">
      <w:pPr>
        <w:jc w:val="both"/>
      </w:pPr>
      <w:r>
        <w:t>Capítulo um pouco superficial, mesmo sendo de TCC1. Detalhes da proposta não foram propriamente comentados . ex. quais construtores são suportados: herança, entidades fracas, relacionamentos n-ários, herança total/parcial, herança exclusiva, ...?</w:t>
      </w:r>
    </w:p>
    <w:p w:rsidR="00D41B21" w:rsidRDefault="00D41B21" w:rsidP="00ED1402">
      <w:r>
        <w:t>Representação do modelo ecore</w:t>
      </w:r>
    </w:p>
    <w:p w:rsidR="00D41B21" w:rsidRDefault="00D41B21" w:rsidP="005F28FA">
      <w:pPr>
        <w:pStyle w:val="ListParagraph"/>
        <w:numPr>
          <w:ilvl w:val="0"/>
          <w:numId w:val="1"/>
        </w:numPr>
      </w:pPr>
      <w:r>
        <w:t>porque tipos de dados? Na modelagem conceitual essa informação não existe</w:t>
      </w:r>
    </w:p>
    <w:p w:rsidR="00D41B21" w:rsidRDefault="00D41B21" w:rsidP="005F28FA">
      <w:pPr>
        <w:pStyle w:val="ListParagraph"/>
        <w:numPr>
          <w:ilvl w:val="0"/>
          <w:numId w:val="1"/>
        </w:numPr>
      </w:pPr>
      <w:r>
        <w:t>suporte à atributos multivalorados?</w:t>
      </w:r>
    </w:p>
    <w:p w:rsidR="00D41B21" w:rsidRDefault="00D41B21" w:rsidP="005F28FA">
      <w:pPr>
        <w:pStyle w:val="ListParagraph"/>
        <w:numPr>
          <w:ilvl w:val="0"/>
          <w:numId w:val="1"/>
        </w:numPr>
      </w:pPr>
      <w:r>
        <w:t xml:space="preserve">uma entidade especializada pode ter identificador próprio? Como tratar isso no momento da conversão? </w:t>
      </w:r>
    </w:p>
    <w:p w:rsidR="00D41B21" w:rsidRDefault="00D41B21" w:rsidP="005F28FA">
      <w:pPr>
        <w:pStyle w:val="ListParagraph"/>
        <w:numPr>
          <w:ilvl w:val="0"/>
          <w:numId w:val="1"/>
        </w:numPr>
      </w:pPr>
      <w:r>
        <w:t>Herança: múltipla, exclusiva, total/parcial</w:t>
      </w:r>
      <w:bookmarkStart w:id="0" w:name="_GoBack"/>
      <w:bookmarkEnd w:id="0"/>
    </w:p>
    <w:p w:rsidR="00D41B21" w:rsidRDefault="00D41B21" w:rsidP="005F28FA">
      <w:pPr>
        <w:pStyle w:val="ListParagraph"/>
        <w:numPr>
          <w:ilvl w:val="0"/>
          <w:numId w:val="1"/>
        </w:numPr>
      </w:pPr>
      <w:r>
        <w:t>como modelar entidade fraca?</w:t>
      </w:r>
    </w:p>
    <w:p w:rsidR="00D41B21" w:rsidRDefault="00D41B21" w:rsidP="005F28FA">
      <w:pPr>
        <w:pStyle w:val="ListParagraph"/>
        <w:numPr>
          <w:ilvl w:val="0"/>
          <w:numId w:val="1"/>
        </w:numPr>
      </w:pPr>
      <w:r>
        <w:t>Relacionamentos n-ários?</w:t>
      </w:r>
    </w:p>
    <w:p w:rsidR="00D41B21" w:rsidRDefault="00D41B21" w:rsidP="00ED1402"/>
    <w:p w:rsidR="00D41B21" w:rsidRDefault="00D41B21" w:rsidP="007044DF">
      <w:r>
        <w:t xml:space="preserve">Sugestão: criar pequenos exemplos, mostrando como cada construtor é definido na sua DSL. </w:t>
      </w:r>
    </w:p>
    <w:p w:rsidR="00D41B21" w:rsidRDefault="00D41B21" w:rsidP="00ED1402"/>
    <w:p w:rsidR="00D41B21" w:rsidRPr="007044DF" w:rsidRDefault="00D41B21" w:rsidP="00ED1402">
      <w:pPr>
        <w:rPr>
          <w:rFonts w:ascii="LMRoman12-Bold" w:hAnsi="LMRoman12-Bold" w:cs="LMRoman12-Bold"/>
          <w:b/>
          <w:bCs/>
          <w:sz w:val="24"/>
          <w:szCs w:val="24"/>
          <w:lang w:eastAsia="pt-BR"/>
        </w:rPr>
      </w:pPr>
      <w:r>
        <w:rPr>
          <w:rFonts w:ascii="LMRoman12-Bold" w:hAnsi="LMRoman12-Bold" w:cs="LMRoman12-Bold"/>
          <w:b/>
          <w:bCs/>
          <w:sz w:val="24"/>
          <w:szCs w:val="24"/>
          <w:lang w:eastAsia="pt-BR"/>
        </w:rPr>
        <w:t>GERAL</w:t>
      </w:r>
    </w:p>
    <w:p w:rsidR="00D41B21" w:rsidRDefault="00D41B21" w:rsidP="007044DF">
      <w:r>
        <w:t>Texto bem escrito, mas é preciso tomar cuidado com algumas questões. Segue alguns exemplos. No PDF anotado aparecem mais casos.</w:t>
      </w:r>
    </w:p>
    <w:p w:rsidR="00D41B21" w:rsidRDefault="00D41B21" w:rsidP="00ED1402">
      <w:r>
        <w:t>Erros de concordância:</w:t>
      </w:r>
    </w:p>
    <w:p w:rsidR="00D41B21" w:rsidRDefault="00D41B21" w:rsidP="005F28FA">
      <w:pPr>
        <w:pStyle w:val="ListParagraph"/>
        <w:numPr>
          <w:ilvl w:val="0"/>
          <w:numId w:val="2"/>
        </w:numPr>
      </w:pPr>
      <w:r>
        <w:t>é apresentado a metodologia</w:t>
      </w:r>
    </w:p>
    <w:p w:rsidR="00D41B21" w:rsidRDefault="00D41B21" w:rsidP="005F28FA">
      <w:pPr>
        <w:pStyle w:val="ListParagraph"/>
        <w:numPr>
          <w:ilvl w:val="0"/>
          <w:numId w:val="2"/>
        </w:numPr>
      </w:pPr>
      <w:r>
        <w:t>um protótipo da ferramenta foi construída</w:t>
      </w:r>
    </w:p>
    <w:p w:rsidR="00D41B21" w:rsidRDefault="00D41B21" w:rsidP="00ED1402">
      <w:r>
        <w:t>Erros de tempo verbal</w:t>
      </w:r>
    </w:p>
    <w:p w:rsidR="00D41B21" w:rsidRDefault="00D41B21" w:rsidP="005F28FA">
      <w:pPr>
        <w:pStyle w:val="ListParagraph"/>
        <w:numPr>
          <w:ilvl w:val="0"/>
          <w:numId w:val="3"/>
        </w:numPr>
      </w:pPr>
      <w:r>
        <w:t>Sistemas desse tipo tem</w:t>
      </w:r>
    </w:p>
    <w:p w:rsidR="00D41B21" w:rsidRDefault="00D41B21" w:rsidP="007044DF">
      <w:r>
        <w:t>Crase</w:t>
      </w:r>
    </w:p>
    <w:p w:rsidR="00D41B21" w:rsidRDefault="00D41B21" w:rsidP="005F28FA">
      <w:pPr>
        <w:pStyle w:val="ListParagraph"/>
        <w:numPr>
          <w:ilvl w:val="0"/>
          <w:numId w:val="3"/>
        </w:numPr>
      </w:pPr>
      <w:r>
        <w:t>se refere a natureza</w:t>
      </w:r>
    </w:p>
    <w:p w:rsidR="00D41B21" w:rsidRDefault="00D41B21" w:rsidP="005F28FA">
      <w:pPr>
        <w:pStyle w:val="ListParagraph"/>
        <w:numPr>
          <w:ilvl w:val="0"/>
          <w:numId w:val="3"/>
        </w:numPr>
      </w:pPr>
      <w:r>
        <w:t>Em relação a origem</w:t>
      </w:r>
    </w:p>
    <w:p w:rsidR="00D41B21" w:rsidRDefault="00D41B21" w:rsidP="00ED1402"/>
    <w:p w:rsidR="00D41B21" w:rsidRDefault="00D41B21" w:rsidP="00ED1402">
      <w:r>
        <w:t>Supressão de vírgulas</w:t>
      </w:r>
    </w:p>
    <w:p w:rsidR="00D41B21" w:rsidRDefault="00D41B21" w:rsidP="007044DF">
      <w:pPr>
        <w:pStyle w:val="ListParagraph"/>
        <w:numPr>
          <w:ilvl w:val="0"/>
          <w:numId w:val="4"/>
        </w:numPr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Para a condução deste estudo foi definido o desenho de pesquisa.</w:t>
      </w:r>
    </w:p>
    <w:p w:rsidR="00D41B21" w:rsidRDefault="00D41B21" w:rsidP="007044DF">
      <w:pPr>
        <w:pStyle w:val="ListParagraph"/>
        <w:numPr>
          <w:ilvl w:val="0"/>
          <w:numId w:val="4"/>
        </w:numPr>
        <w:rPr>
          <w:rFonts w:ascii="LMRoman12-Regular" w:hAnsi="LMRoman12-Regular" w:cs="LMRoman12-Regular"/>
          <w:sz w:val="24"/>
          <w:szCs w:val="24"/>
        </w:rPr>
      </w:pPr>
      <w:r w:rsidRPr="006C5A6A">
        <w:rPr>
          <w:rFonts w:ascii="LMRoman12-Regular" w:hAnsi="LMRoman12-Regular" w:cs="LMRoman12-Regular"/>
          <w:sz w:val="24"/>
          <w:szCs w:val="24"/>
        </w:rPr>
        <w:t>Com os trabalhos acadêmicos a menor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6C5A6A">
        <w:rPr>
          <w:rFonts w:ascii="LMRoman12-Regular" w:hAnsi="LMRoman12-Regular" w:cs="LMRoman12-Regular"/>
          <w:sz w:val="24"/>
          <w:szCs w:val="24"/>
        </w:rPr>
        <w:t>pontuação foi de 5.3,</w:t>
      </w:r>
    </w:p>
    <w:p w:rsidR="00D41B21" w:rsidRDefault="00D41B21" w:rsidP="006C5A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  <w:lang w:eastAsia="pt-BR"/>
        </w:rPr>
        <w:t>Ainda existe um aumento significativo na produtividade,</w:t>
      </w:r>
    </w:p>
    <w:p w:rsidR="00D41B21" w:rsidRDefault="00D41B21" w:rsidP="007044DF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eastAsia="pt-BR"/>
        </w:rPr>
      </w:pPr>
    </w:p>
    <w:p w:rsidR="00D41B21" w:rsidRDefault="00D41B21" w:rsidP="007044DF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eastAsia="pt-BR"/>
        </w:rPr>
      </w:pPr>
    </w:p>
    <w:p w:rsidR="00D41B21" w:rsidRDefault="00D41B21" w:rsidP="007044DF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  <w:lang w:eastAsia="pt-BR"/>
        </w:rPr>
      </w:pPr>
    </w:p>
    <w:p w:rsidR="00D41B21" w:rsidRPr="007044DF" w:rsidRDefault="00D41B21" w:rsidP="007044DF">
      <w:pPr>
        <w:rPr>
          <w:rFonts w:ascii="LMRoman12-Bold" w:hAnsi="LMRoman12-Bold" w:cs="LMRoman12-Bold"/>
          <w:b/>
          <w:bCs/>
          <w:sz w:val="24"/>
          <w:szCs w:val="24"/>
          <w:lang w:eastAsia="pt-BR"/>
        </w:rPr>
      </w:pPr>
      <w:r w:rsidRPr="007044DF">
        <w:rPr>
          <w:rFonts w:ascii="LMRoman12-Bold" w:hAnsi="LMRoman12-Bold" w:cs="LMRoman12-Bold"/>
          <w:b/>
          <w:bCs/>
          <w:sz w:val="24"/>
          <w:szCs w:val="24"/>
          <w:lang w:eastAsia="pt-BR"/>
        </w:rPr>
        <w:t>QUESTÃO CONCEITUAL</w:t>
      </w:r>
    </w:p>
    <w:p w:rsidR="00D41B21" w:rsidRDefault="00D41B21" w:rsidP="007044DF">
      <w:r>
        <w:t xml:space="preserve">Em vários momentos você fala da criação do banco como um aspecto relacionado ao meio físico. Por exemplo, na página 53: </w:t>
      </w:r>
    </w:p>
    <w:p w:rsidR="00D41B21" w:rsidRDefault="00D41B21" w:rsidP="007044DF">
      <w:r>
        <w:t>‘um dos requisitos da linguagem é que ela gere modelos físicos equivalentes ao modelo lógico, através da geração de instruções SQL. ‘</w:t>
      </w:r>
    </w:p>
    <w:p w:rsidR="00D41B21" w:rsidRDefault="00D41B21" w:rsidP="007044DF">
      <w:r>
        <w:t xml:space="preserve">Mas autores clássicos de bancos de dados, como o Heuser, consideram o nível físico como sendo aquele relacionado à detalhes de mais baixo nível, e colocam os comandos DDL como parte da modelagem lógica. </w:t>
      </w:r>
    </w:p>
    <w:p w:rsidR="00D41B21" w:rsidRDefault="00D41B21" w:rsidP="007044DF">
      <w:r>
        <w:t>Seguem trechos extraídos do livro do Heuser:</w:t>
      </w:r>
    </w:p>
    <w:p w:rsidR="00D41B21" w:rsidRDefault="00D41B21" w:rsidP="007044DF">
      <w:r>
        <w:t>'Um modelo lógico  é uma descrição de um banco de dados no nível de abstração visto pelo usuário do SGBD. Assim, o modelo lógico é dependente do tipo particular de SGBD que está sendo usado'</w:t>
      </w:r>
    </w:p>
    <w:p w:rsidR="00D41B21" w:rsidRDefault="00D41B21" w:rsidP="007044DF">
      <w:r>
        <w:t>'O modelo lógico descreve a estrutura do banco de dados, conforme vista pelo usuário do SGBD. Detalhes de armazenamento interno de informações,que não tem influencia sobre a programação de aplicações no SGBD, mas podem influenciar a performance da aplicações (por exemplo, as estruturas de arquivos usadas no acesso as informações) não fazem parte do modelo lógico.Estas são representadas no modelo físico . Modelos físicos não são tratados neste livro. Eles são usados apenas por profissionais que fazem sintonia  de banco dedados, procurando otimizar a performance. As linguagens e notações para o modelo físico não são padronizadas e variam de produto a produto. A tendência em produtos mais modernos é esconder o modelo físico do usuário e transferir a tarefa de otimização ao próprio SGBD.'</w:t>
      </w:r>
    </w:p>
    <w:p w:rsidR="00D41B21" w:rsidRPr="006C5A6A" w:rsidRDefault="00D41B21" w:rsidP="007044DF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D41B21" w:rsidRDefault="00D41B21" w:rsidP="00ED1402"/>
    <w:p w:rsidR="00D41B21" w:rsidRDefault="00D41B21" w:rsidP="00ED1402"/>
    <w:p w:rsidR="00D41B21" w:rsidRDefault="00D41B21" w:rsidP="00ED1402"/>
    <w:sectPr w:rsidR="00D41B21" w:rsidSect="00531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959EC"/>
    <w:multiLevelType w:val="hybridMultilevel"/>
    <w:tmpl w:val="13027E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B35746"/>
    <w:multiLevelType w:val="hybridMultilevel"/>
    <w:tmpl w:val="ACB4F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C7215"/>
    <w:multiLevelType w:val="hybridMultilevel"/>
    <w:tmpl w:val="C9763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61373"/>
    <w:multiLevelType w:val="hybridMultilevel"/>
    <w:tmpl w:val="C376FF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DE77C8"/>
    <w:multiLevelType w:val="hybridMultilevel"/>
    <w:tmpl w:val="FD14A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71287"/>
    <w:multiLevelType w:val="hybridMultilevel"/>
    <w:tmpl w:val="71380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1402"/>
    <w:rsid w:val="00231529"/>
    <w:rsid w:val="003E0BC7"/>
    <w:rsid w:val="004A7582"/>
    <w:rsid w:val="00531AAD"/>
    <w:rsid w:val="00591518"/>
    <w:rsid w:val="005F28FA"/>
    <w:rsid w:val="006C5A6A"/>
    <w:rsid w:val="007044DF"/>
    <w:rsid w:val="00854805"/>
    <w:rsid w:val="008E42D9"/>
    <w:rsid w:val="00D00882"/>
    <w:rsid w:val="00D41B21"/>
    <w:rsid w:val="00ED1402"/>
    <w:rsid w:val="00F164ED"/>
    <w:rsid w:val="00FA7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AD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F28F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7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257</TotalTime>
  <Pages>3</Pages>
  <Words>637</Words>
  <Characters>3441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pccli</cp:lastModifiedBy>
  <cp:revision>4</cp:revision>
  <dcterms:created xsi:type="dcterms:W3CDTF">2019-06-24T18:30:00Z</dcterms:created>
  <dcterms:modified xsi:type="dcterms:W3CDTF">2019-07-01T12:52:00Z</dcterms:modified>
</cp:coreProperties>
</file>